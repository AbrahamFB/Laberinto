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DB351" w14:textId="1BE666A3" w:rsidR="0041442E" w:rsidRDefault="00A63FB0">
      <w:pPr>
        <w:jc w:val="center"/>
        <w:rPr>
          <w:lang w:val="es-ES"/>
        </w:rPr>
      </w:pPr>
      <w:r>
        <w:rPr>
          <w:noProof/>
        </w:rPr>
        <w:pict w14:anchorId="20CD5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alt="Resultado de imagen para buap" style="position:absolute;left:0;text-align:left;margin-left:49.4pt;margin-top:38.05pt;width:72.85pt;height:72.85pt;z-index:14;mso-position-horizontal-relative:margin;mso-position-vertical-relative:margin">
            <v:imagedata r:id="rId6" r:href="rId7" gain="19661f" blacklevel="22938f"/>
            <w10:wrap type="square" anchorx="margin" anchory="margin"/>
          </v:shape>
        </w:pict>
      </w:r>
      <w:r w:rsidR="000745D4">
        <w:rPr>
          <w:lang w:val="es-ES"/>
        </w:rPr>
        <w:pict w14:anchorId="0E1513B4">
          <v:shapetype id="_x0000_t202" coordsize="21600,21600" o:spt="202" path="m,l,21600r21600,l21600,xe">
            <v:stroke joinstyle="miter"/>
            <v:path gradientshapeok="t" o:connecttype="rect"/>
          </v:shapetype>
          <v:shape id="_x0000_s1026" type="#_x0000_t202" style="position:absolute;left:0;text-align:left;margin-left:42pt;margin-top:270.3pt;width:345pt;height:113.6pt;z-index:2;mso-position-horizontal-relative:text;mso-position-vertical-relative:text" fillcolor="#95b3d7" strokecolor="#95b3d7" strokeweight="1pt">
            <v:fill color2="#dbe5f1" angle="-45" focusposition="1" focussize="" focus="-50%" type="gradient"/>
            <v:shadow type="perspective" color="#243f60" opacity=".5" offset="1pt,1pt" offset2="-3pt,-2pt"/>
            <v:textbox style="mso-next-textbox:#_x0000_s1026">
              <w:txbxContent>
                <w:p w14:paraId="46D22BE3" w14:textId="77777777" w:rsidR="006022C3" w:rsidRPr="00715A2E" w:rsidRDefault="006022C3">
                  <w:pPr>
                    <w:pStyle w:val="Ttulo2"/>
                    <w:jc w:val="left"/>
                    <w:rPr>
                      <w:rFonts w:ascii="Cambria Math" w:hAnsi="Cambria Math"/>
                      <w:b/>
                      <w:iCs/>
                      <w:color w:val="17365D"/>
                      <w:sz w:val="40"/>
                      <w:lang w:val="es-419"/>
                    </w:rPr>
                  </w:pPr>
                </w:p>
                <w:p w14:paraId="0DBB0419" w14:textId="07EA90B7" w:rsidR="0041442E" w:rsidRPr="00715A2E" w:rsidRDefault="009768BA" w:rsidP="00715A2E">
                  <w:pPr>
                    <w:pStyle w:val="Ttulo2"/>
                    <w:jc w:val="right"/>
                    <w:rPr>
                      <w:rFonts w:ascii="Cambria Math" w:hAnsi="Cambria Math"/>
                      <w:b/>
                      <w:iCs/>
                      <w:color w:val="17365D"/>
                      <w:sz w:val="40"/>
                      <w:lang w:val="es-419"/>
                    </w:rPr>
                  </w:pPr>
                  <w:r w:rsidRPr="00715A2E">
                    <w:rPr>
                      <w:rFonts w:ascii="Cambria Math" w:hAnsi="Cambria Math"/>
                      <w:b/>
                      <w:iCs/>
                      <w:color w:val="17365D"/>
                      <w:sz w:val="40"/>
                      <w:lang w:val="es-419"/>
                    </w:rPr>
                    <w:t>EXPLORACIÓN DE UN LABERINTO</w:t>
                  </w:r>
                </w:p>
                <w:p w14:paraId="5A98E342" w14:textId="3F62444A" w:rsidR="0041442E" w:rsidRPr="00715A2E" w:rsidRDefault="00916AA5" w:rsidP="009F3A7B">
                  <w:pPr>
                    <w:jc w:val="right"/>
                    <w:rPr>
                      <w:rFonts w:ascii="Courier New" w:hAnsi="Courier New" w:cs="Courier New"/>
                      <w:b/>
                      <w:iCs/>
                      <w:color w:val="1D1B11"/>
                      <w:sz w:val="28"/>
                      <w:lang w:val="es-419"/>
                    </w:rPr>
                  </w:pPr>
                  <w:r w:rsidRPr="00715A2E">
                    <w:rPr>
                      <w:rFonts w:ascii="Courier New" w:hAnsi="Courier New" w:cs="Courier New"/>
                      <w:b/>
                      <w:iCs/>
                      <w:color w:val="1D1B11"/>
                      <w:sz w:val="28"/>
                      <w:lang w:val="es-419"/>
                    </w:rPr>
                    <w:t xml:space="preserve">PROYECTO </w:t>
                  </w:r>
                  <w:bookmarkStart w:id="0" w:name="OLE_LINK3"/>
                  <w:bookmarkStart w:id="1" w:name="OLE_LINK4"/>
                  <w:r w:rsidRPr="00715A2E">
                    <w:rPr>
                      <w:rFonts w:ascii="Courier New" w:hAnsi="Courier New" w:cs="Courier New"/>
                      <w:b/>
                      <w:iCs/>
                      <w:color w:val="1D1B11"/>
                      <w:sz w:val="28"/>
                      <w:lang w:val="es-419"/>
                    </w:rPr>
                    <w:t>FINAL</w:t>
                  </w:r>
                  <w:bookmarkEnd w:id="0"/>
                  <w:bookmarkEnd w:id="1"/>
                </w:p>
              </w:txbxContent>
            </v:textbox>
          </v:shape>
        </w:pict>
      </w:r>
      <w:r w:rsidR="00916AA5">
        <w:rPr>
          <w:noProof/>
        </w:rPr>
        <w:pict w14:anchorId="1DFF4ADA">
          <v:shape id="_x0000_s1061" type="#_x0000_t75" alt="Imagen relacionada" style="position:absolute;left:0;text-align:left;margin-left:40.4pt;margin-top:37.3pt;width:346.6pt;height:346.6pt;z-index:-14;mso-position-horizontal-relative:margin;mso-position-vertical-relative:margin">
            <v:imagedata r:id="rId8" r:href="rId9"/>
            <w10:wrap type="square" anchorx="margin" anchory="margin"/>
          </v:shape>
        </w:pict>
      </w:r>
      <w:r w:rsidR="008668A8">
        <w:rPr>
          <w:noProof/>
        </w:rPr>
        <w:pict w14:anchorId="342D36CB">
          <v:shape id="_x0000_s1060" type="#_x0000_t75" alt="Resultado de imagen para fondo laberinto" style="position:absolute;left:0;text-align:left;margin-left:160.3pt;margin-top:533.55pt;width:85.05pt;height:85.05pt;z-index:13;mso-position-horizontal-relative:margin;mso-position-vertical-relative:margin">
            <v:imagedata r:id="rId10" r:href="rId11"/>
            <v:shadow on="t"/>
            <w10:wrap type="square" anchorx="margin" anchory="margin"/>
          </v:shape>
        </w:pict>
      </w:r>
      <w:r w:rsidR="00E156A7">
        <w:rPr>
          <w:noProof/>
        </w:rPr>
        <w:pict w14:anchorId="3F7EB629">
          <v:shape id="_x0000_s1058" type="#_x0000_t75" alt="Resultado de imagen para fcc buap logo png" href="https://www.google.com.mx/url?sa=i&amp;rct=j&amp;q=&amp;esrc=s&amp;source=images&amp;cd=&amp;cad=rja&amp;uact=8&amp;ved=2ahUKEwiqg66s7fHaAhVIwlQKHRCdD0kQjRx6BAgBEAU&amp;url=https%3A%2F%2Fwww.pinterest.com.mx%2Feldiossol0121%2Ffcc-buap%2F&amp;psig=AOvVaw2RR45PVwce9BkzHaZ0S5Be&amp;ust=1525722493005170" target="&quot;_blank&quot;" style="position:absolute;left:0;text-align:left;margin-left:39pt;margin-top:309.25pt;width:66.85pt;height:74.65pt;z-index:7;mso-position-horizontal-relative:text;mso-position-vertical-relative:text;mso-width-relative:page;mso-height-relative:page" wrapcoords="5440 0 4320 429 2880 1860 2400 4577 2720 6866 4000 11444 4000 13732 4960 16021 5280 19025 10080 20599 12160 20599 12000 21314 12320 21457 13600 21457 18720 21457 19520 21457 20960 20885 20960 20599 21600 18882 21600 13732 20640 11444 19360 9012 17920 6866 17760 6866 16000 4577 16160 3433 11520 2432 5440 2289 7520 1144 8960 143 8480 0 5440 0" o:button="t">
            <v:imagedata r:id="rId12" o:title="d52b388e861cf5db3acd9e5ee4a0d13e" chromakey="white"/>
          </v:shape>
        </w:pict>
      </w:r>
      <w:hyperlink r:id="rId13" w:tgtFrame="_blank" w:history="1"/>
      <w:r w:rsidR="00E156A7">
        <w:rPr>
          <w:lang w:val="es-ES"/>
        </w:rPr>
        <w:pict w14:anchorId="69B453D0">
          <v:shape id="_x0000_s1033" type="#_x0000_t202" style="position:absolute;left:0;text-align:left;margin-left:95.85pt;margin-top:637.55pt;width:198.75pt;height:83.25pt;z-index:5;mso-position-horizontal-relative:text;mso-position-vertical-relative:text" filled="f" stroked="f">
            <v:textbox style="mso-next-textbox:#_x0000_s1033">
              <w:txbxContent>
                <w:p w14:paraId="1689FAF6" w14:textId="77777777" w:rsidR="00B70CE1" w:rsidRPr="00B67222" w:rsidRDefault="00B70CE1" w:rsidP="00715A2E">
                  <w:pPr>
                    <w:shd w:val="clear" w:color="auto" w:fill="FFFFFF"/>
                    <w:jc w:val="center"/>
                    <w:rPr>
                      <w:rFonts w:ascii="Consolas" w:hAnsi="Consolas"/>
                      <w:b/>
                      <w:sz w:val="24"/>
                      <w:lang w:val="es-ES"/>
                    </w:rPr>
                  </w:pPr>
                  <w:r w:rsidRPr="00B67222">
                    <w:rPr>
                      <w:rFonts w:ascii="Consolas" w:hAnsi="Consolas"/>
                      <w:b/>
                      <w:sz w:val="24"/>
                      <w:lang w:val="es-ES"/>
                    </w:rPr>
                    <w:t>INTEGRANTES DEL EQUIPO:</w:t>
                  </w:r>
                </w:p>
                <w:p w14:paraId="4A1A527C" w14:textId="17BBCA5D" w:rsidR="00B70CE1" w:rsidRPr="00B67222" w:rsidRDefault="003F60E7" w:rsidP="00715A2E">
                  <w:pPr>
                    <w:shd w:val="clear" w:color="auto" w:fill="FFFFFF"/>
                    <w:jc w:val="center"/>
                    <w:rPr>
                      <w:rFonts w:ascii="Consolas" w:hAnsi="Consolas"/>
                      <w:sz w:val="24"/>
                      <w:lang w:val="es-ES"/>
                    </w:rPr>
                  </w:pPr>
                  <w:r w:rsidRPr="00B67222">
                    <w:rPr>
                      <w:rFonts w:ascii="Consolas" w:hAnsi="Consolas"/>
                      <w:sz w:val="24"/>
                      <w:lang w:val="es-ES"/>
                    </w:rPr>
                    <w:t>FLORES BASILIO ABRAHAM</w:t>
                  </w:r>
                </w:p>
                <w:p w14:paraId="1A4F1F1D" w14:textId="6FE54FAD" w:rsidR="003F60E7" w:rsidRPr="00B67222" w:rsidRDefault="009768BA" w:rsidP="00715A2E">
                  <w:pPr>
                    <w:shd w:val="clear" w:color="auto" w:fill="FFFFFF"/>
                    <w:jc w:val="center"/>
                    <w:rPr>
                      <w:rFonts w:ascii="Consolas" w:hAnsi="Consolas"/>
                      <w:sz w:val="24"/>
                      <w:lang w:val="es-ES"/>
                    </w:rPr>
                  </w:pPr>
                  <w:r w:rsidRPr="00B67222">
                    <w:rPr>
                      <w:rFonts w:ascii="Consolas" w:hAnsi="Consolas"/>
                      <w:sz w:val="24"/>
                      <w:lang w:val="es-ES"/>
                    </w:rPr>
                    <w:t>GÓMEZ VILLEGAS ÁNGEL</w:t>
                  </w:r>
                </w:p>
                <w:p w14:paraId="4B2E8FCB" w14:textId="59758C8B" w:rsidR="009768BA" w:rsidRPr="00B67222" w:rsidRDefault="009768BA" w:rsidP="00715A2E">
                  <w:pPr>
                    <w:shd w:val="clear" w:color="auto" w:fill="FFFFFF"/>
                    <w:jc w:val="center"/>
                    <w:rPr>
                      <w:rFonts w:ascii="Consolas" w:hAnsi="Consolas"/>
                      <w:sz w:val="24"/>
                      <w:lang w:val="es-ES"/>
                    </w:rPr>
                  </w:pPr>
                  <w:r w:rsidRPr="00B67222">
                    <w:rPr>
                      <w:rFonts w:ascii="Consolas" w:hAnsi="Consolas"/>
                      <w:sz w:val="24"/>
                      <w:lang w:val="es-ES"/>
                    </w:rPr>
                    <w:t xml:space="preserve">MARTÍNEZ HERNÁNDEZ </w:t>
                  </w:r>
                  <w:r w:rsidRPr="009D2323">
                    <w:rPr>
                      <w:rFonts w:ascii="Consolas" w:hAnsi="Consolas"/>
                      <w:sz w:val="24"/>
                      <w:lang w:val="es-ES"/>
                    </w:rPr>
                    <w:t>G</w:t>
                  </w:r>
                  <w:r w:rsidRPr="00B67222">
                    <w:rPr>
                      <w:rFonts w:ascii="Consolas" w:hAnsi="Consolas"/>
                      <w:sz w:val="24"/>
                      <w:lang w:val="es-ES"/>
                    </w:rPr>
                    <w:t>ERARDO</w:t>
                  </w:r>
                </w:p>
              </w:txbxContent>
            </v:textbox>
          </v:shape>
        </w:pict>
      </w:r>
      <w:bookmarkStart w:id="2" w:name="_GoBack"/>
      <w:bookmarkEnd w:id="2"/>
      <w:r w:rsidR="00E156A7">
        <w:rPr>
          <w:lang w:val="es-ES"/>
        </w:rPr>
        <w:pict w14:anchorId="5740BD8B">
          <v:roundrect id="_x0000_s1030" style="position:absolute;left:0;text-align:left;margin-left:54pt;margin-top:426.75pt;width:299.4pt;height:98.75pt;z-index:4;mso-position-horizontal-relative:text;mso-position-vertical-relative:text" arcsize="10923f" filled="f" stroked="f">
            <v:textbox style="mso-next-textbox:#_x0000_s1030">
              <w:txbxContent>
                <w:p w14:paraId="35AFF2F7" w14:textId="77777777" w:rsidR="0041442E" w:rsidRPr="00B67222" w:rsidRDefault="00DA1001" w:rsidP="00715A2E">
                  <w:pPr>
                    <w:shd w:val="clear" w:color="auto" w:fill="FFFFFF"/>
                    <w:jc w:val="center"/>
                    <w:rPr>
                      <w:rFonts w:ascii="Consolas" w:hAnsi="Consolas"/>
                      <w:iCs/>
                      <w:sz w:val="22"/>
                      <w:szCs w:val="24"/>
                      <w:lang w:val="es-MX"/>
                    </w:rPr>
                  </w:pPr>
                  <w:r w:rsidRPr="00B67222">
                    <w:rPr>
                      <w:rFonts w:ascii="Consolas" w:hAnsi="Consolas"/>
                      <w:iCs/>
                      <w:sz w:val="22"/>
                      <w:szCs w:val="24"/>
                      <w:lang w:val="es-MX"/>
                    </w:rPr>
                    <w:t>BENEMÉRITA UNIVERSIDAD AUTÓNOMA DE PUEBLA</w:t>
                  </w:r>
                </w:p>
                <w:p w14:paraId="3A08AB79" w14:textId="77777777" w:rsidR="00B70CE1" w:rsidRPr="00B67222" w:rsidRDefault="00B70CE1" w:rsidP="00715A2E">
                  <w:pPr>
                    <w:shd w:val="clear" w:color="auto" w:fill="FFFFFF"/>
                    <w:jc w:val="center"/>
                    <w:rPr>
                      <w:rFonts w:ascii="Consolas" w:hAnsi="Consolas"/>
                      <w:b/>
                      <w:iCs/>
                      <w:sz w:val="22"/>
                      <w:szCs w:val="24"/>
                      <w:lang w:val="es-MX"/>
                    </w:rPr>
                  </w:pPr>
                  <w:r w:rsidRPr="00B67222">
                    <w:rPr>
                      <w:rFonts w:ascii="Consolas" w:hAnsi="Consolas"/>
                      <w:b/>
                      <w:iCs/>
                      <w:sz w:val="22"/>
                      <w:szCs w:val="24"/>
                      <w:lang w:val="es-MX"/>
                    </w:rPr>
                    <w:t>FACULTAD DE CIENCIAS DE LA COMPUTACIÓN</w:t>
                  </w:r>
                </w:p>
                <w:p w14:paraId="79A70E34" w14:textId="77777777" w:rsidR="00B70CE1" w:rsidRPr="00B67222" w:rsidRDefault="00B70CE1" w:rsidP="00715A2E">
                  <w:pPr>
                    <w:shd w:val="clear" w:color="auto" w:fill="FFFFFF"/>
                    <w:jc w:val="center"/>
                    <w:rPr>
                      <w:rFonts w:ascii="Consolas" w:hAnsi="Consolas"/>
                      <w:iCs/>
                      <w:sz w:val="22"/>
                      <w:szCs w:val="24"/>
                      <w:lang w:val="es-MX"/>
                    </w:rPr>
                  </w:pPr>
                  <w:r w:rsidRPr="00B67222">
                    <w:rPr>
                      <w:rFonts w:ascii="Consolas" w:hAnsi="Consolas"/>
                      <w:iCs/>
                      <w:sz w:val="22"/>
                      <w:szCs w:val="24"/>
                      <w:lang w:val="es-MX"/>
                    </w:rPr>
                    <w:t>INGENIERÍA EN TECNOLOGÍAS DE LA INFORMACIÓN</w:t>
                  </w:r>
                </w:p>
                <w:p w14:paraId="2D99FEB8" w14:textId="77777777" w:rsidR="00450F12" w:rsidRPr="00B67222" w:rsidRDefault="003F60E7" w:rsidP="00715A2E">
                  <w:pPr>
                    <w:shd w:val="clear" w:color="auto" w:fill="FFFFFF"/>
                    <w:jc w:val="center"/>
                    <w:rPr>
                      <w:rFonts w:ascii="Consolas" w:hAnsi="Consolas"/>
                      <w:iCs/>
                      <w:sz w:val="22"/>
                      <w:szCs w:val="24"/>
                      <w:lang w:val="es-MX"/>
                    </w:rPr>
                  </w:pPr>
                  <w:r w:rsidRPr="00B67222">
                    <w:rPr>
                      <w:rFonts w:ascii="Consolas" w:hAnsi="Consolas"/>
                      <w:b/>
                      <w:iCs/>
                      <w:sz w:val="22"/>
                      <w:szCs w:val="24"/>
                      <w:lang w:val="es-MX"/>
                    </w:rPr>
                    <w:t>PROGRAMACIÓN ORIENTADA A OBJETOS I</w:t>
                  </w:r>
                  <w:r w:rsidR="00B70CE1" w:rsidRPr="00B67222">
                    <w:rPr>
                      <w:rFonts w:ascii="Consolas" w:hAnsi="Consolas"/>
                      <w:iCs/>
                      <w:sz w:val="22"/>
                      <w:szCs w:val="24"/>
                      <w:lang w:val="es-MX"/>
                    </w:rPr>
                    <w:t xml:space="preserve"> </w:t>
                  </w:r>
                </w:p>
                <w:p w14:paraId="18D8EB83" w14:textId="68A8C4FD" w:rsidR="00B70CE1" w:rsidRPr="00B67222" w:rsidRDefault="003F60E7" w:rsidP="00715A2E">
                  <w:pPr>
                    <w:shd w:val="clear" w:color="auto" w:fill="FFFFFF"/>
                    <w:jc w:val="center"/>
                    <w:rPr>
                      <w:rFonts w:ascii="Consolas" w:hAnsi="Consolas"/>
                      <w:iCs/>
                      <w:sz w:val="22"/>
                      <w:szCs w:val="24"/>
                      <w:lang w:val="es-MX"/>
                    </w:rPr>
                  </w:pPr>
                  <w:r w:rsidRPr="00B67222">
                    <w:rPr>
                      <w:rFonts w:ascii="Consolas" w:hAnsi="Consolas"/>
                      <w:iCs/>
                      <w:sz w:val="22"/>
                      <w:szCs w:val="24"/>
                      <w:lang w:val="es-MX"/>
                    </w:rPr>
                    <w:t>PRIMAVERA</w:t>
                  </w:r>
                  <w:r w:rsidR="00B70CE1" w:rsidRPr="00B67222">
                    <w:rPr>
                      <w:rFonts w:ascii="Consolas" w:hAnsi="Consolas"/>
                      <w:iCs/>
                      <w:sz w:val="22"/>
                      <w:szCs w:val="24"/>
                      <w:lang w:val="es-MX"/>
                    </w:rPr>
                    <w:t xml:space="preserve"> 201</w:t>
                  </w:r>
                  <w:r w:rsidRPr="00B67222">
                    <w:rPr>
                      <w:rFonts w:ascii="Consolas" w:hAnsi="Consolas"/>
                      <w:iCs/>
                      <w:sz w:val="22"/>
                      <w:szCs w:val="24"/>
                      <w:lang w:val="es-MX"/>
                    </w:rPr>
                    <w:t>8</w:t>
                  </w:r>
                </w:p>
                <w:p w14:paraId="54CFB590" w14:textId="77777777" w:rsidR="00B70CE1" w:rsidRPr="00B67222" w:rsidRDefault="00B70CE1" w:rsidP="00715A2E">
                  <w:pPr>
                    <w:shd w:val="clear" w:color="auto" w:fill="FFFFFF"/>
                    <w:jc w:val="center"/>
                    <w:rPr>
                      <w:rFonts w:ascii="Consolas" w:hAnsi="Consolas"/>
                      <w:iCs/>
                      <w:sz w:val="22"/>
                      <w:szCs w:val="24"/>
                      <w:lang w:val="es-MX"/>
                    </w:rPr>
                  </w:pPr>
                  <w:r w:rsidRPr="00B67222">
                    <w:rPr>
                      <w:rFonts w:ascii="Consolas" w:hAnsi="Consolas"/>
                      <w:b/>
                      <w:iCs/>
                      <w:sz w:val="22"/>
                      <w:szCs w:val="24"/>
                      <w:lang w:val="es-MX"/>
                    </w:rPr>
                    <w:t>M.C.</w:t>
                  </w:r>
                  <w:r w:rsidRPr="00B67222">
                    <w:rPr>
                      <w:rFonts w:ascii="Consolas" w:hAnsi="Consolas"/>
                      <w:iCs/>
                      <w:sz w:val="22"/>
                      <w:szCs w:val="24"/>
                      <w:lang w:val="es-MX"/>
                    </w:rPr>
                    <w:t xml:space="preserve"> YALÚ GALICIA HERNÁNDEZ</w:t>
                  </w:r>
                </w:p>
              </w:txbxContent>
            </v:textbox>
          </v:roundrect>
        </w:pict>
      </w:r>
      <w:r w:rsidR="00E156A7">
        <w:rPr>
          <w:noProof/>
        </w:rPr>
        <w:pict w14:anchorId="2A8D8DE0">
          <v:shape id="_x0000_s1055" type="#_x0000_t75" style="position:absolute;left:0;text-align:left;margin-left:30.8pt;margin-top:404.6pt;width:344.25pt;height:344.25pt;z-index:-3;mso-position-horizontal-relative:text;mso-position-vertical-relative:text;mso-width-relative:page;mso-height-relative:page" stroked="t" strokecolor="#365f91">
            <v:imagedata r:id="rId14" o:title="translaberinto"/>
          </v:shape>
        </w:pict>
      </w:r>
      <w:r w:rsidR="00E156A7">
        <w:rPr>
          <w:noProof/>
        </w:rPr>
        <w:pict w14:anchorId="118EE451">
          <v:shape id="_x0000_s1052" type="#_x0000_t75" alt="Resultado de imagen para dark blue wave png" href="https://www.google.com.mx/url?sa=i&amp;rct=j&amp;q=&amp;esrc=s&amp;source=images&amp;cd=&amp;cad=rja&amp;uact=8&amp;ved=2ahUKEwjYz_We5_HaAhUIhlQKHSeCDhEQjRx6BAgBEAU&amp;url=http%3A%2F%2Fpluspng.com%2Fwaves-png-hd-border-7522.html&amp;psig=AOvVaw2WecpTxn3dLaQSREdF48Uy&amp;ust=1525720851864801" target="&quot;_blank&quot;" style="position:absolute;left:0;text-align:left;margin-left:42pt;margin-top:221.2pt;width:347.1pt;height:78.75pt;z-index:10;mso-position-horizontal-relative:text;mso-position-vertical-relative:text;mso-width-relative:page;mso-height-relative:page" o:button="t">
            <v:imagedata r:id="rId15" o:title="waves-png-hd-border-wave-png-free-download-1280"/>
          </v:shape>
        </w:pict>
      </w:r>
      <w:hyperlink r:id="rId16" w:tgtFrame="_blank" w:history="1"/>
      <w:hyperlink r:id="rId17" w:tgtFrame="_blank" w:history="1"/>
      <w:hyperlink r:id="rId18" w:tgtFrame="_blank" w:history="1"/>
      <w:hyperlink r:id="rId19" w:tgtFrame="_blank" w:history="1"/>
      <w:hyperlink r:id="rId20" w:tgtFrame="_blank" w:history="1"/>
      <w:hyperlink r:id="rId21" w:tgtFrame="_blank" w:history="1"/>
      <w:hyperlink r:id="rId22" w:tgtFrame="_blank" w:history="1"/>
      <w:r w:rsidR="00E156A7">
        <w:rPr>
          <w:lang w:val="es-ES"/>
        </w:rPr>
        <w:pict w14:anchorId="27E04FBE">
          <v:shape id="_x0000_s1034" type="#_x0000_t202" style="position:absolute;left:0;text-align:left;margin-left:423.85pt;margin-top:404.6pt;width:21.6pt;height:340.15pt;z-index:6;mso-position-horizontal-relative:text;mso-position-vertical-relative:text" fillcolor="#c4bc96" stroked="f" strokecolor="#f2f2f2" strokeweight="3pt">
            <v:fill color2="fill lighten(51)" angle="-135" focusposition=".5,.5" focussize="" method="linear sigma" focus="100%" type="gradient"/>
            <v:shadow on="t" type="perspective" color="#243f60" opacity=".5" offset="1pt" offset2="-1pt"/>
            <v:textbox style="layout-flow:vertical;mso-layout-flow-alt:bottom-to-top;mso-next-textbox:#_x0000_s1034" inset="0,0,0,0">
              <w:txbxContent>
                <w:p w14:paraId="328BF1D6" w14:textId="77777777" w:rsidR="00B56F65" w:rsidRPr="00E6193F" w:rsidRDefault="00B56F65" w:rsidP="00B56F65">
                  <w:pPr>
                    <w:jc w:val="center"/>
                    <w:rPr>
                      <w:rFonts w:ascii="Calibri Light" w:hAnsi="Calibri Light"/>
                      <w:sz w:val="24"/>
                      <w:szCs w:val="28"/>
                      <w:lang w:val="es-MX"/>
                    </w:rPr>
                  </w:pPr>
                  <w:r w:rsidRPr="00E6193F">
                    <w:rPr>
                      <w:rFonts w:ascii="Calibri Light" w:hAnsi="Calibri Light"/>
                      <w:sz w:val="22"/>
                      <w:szCs w:val="28"/>
                      <w:lang w:val="es-MX"/>
                    </w:rPr>
                    <w:t xml:space="preserve">ITI – </w:t>
                  </w:r>
                  <w:r w:rsidRPr="00E6193F">
                    <w:rPr>
                      <w:rFonts w:ascii="Calibri Light" w:hAnsi="Calibri Light"/>
                      <w:b/>
                      <w:sz w:val="22"/>
                      <w:szCs w:val="28"/>
                      <w:lang w:val="es-MX"/>
                    </w:rPr>
                    <w:t xml:space="preserve">Programación Orientada a Objetos I </w:t>
                  </w:r>
                  <w:r w:rsidRPr="00E6193F">
                    <w:rPr>
                      <w:rFonts w:ascii="Calibri Light" w:hAnsi="Calibri Light"/>
                      <w:sz w:val="22"/>
                      <w:szCs w:val="28"/>
                      <w:lang w:val="es-MX"/>
                    </w:rPr>
                    <w:t>– Primavera 2018 – Equipo _</w:t>
                  </w:r>
                </w:p>
                <w:p w14:paraId="1008C10A" w14:textId="0A8BDC37" w:rsidR="0041442E" w:rsidRPr="00B56F65" w:rsidRDefault="0041442E">
                  <w:pPr>
                    <w:jc w:val="center"/>
                    <w:rPr>
                      <w:rFonts w:ascii="Bahnschrift Light" w:hAnsi="Bahnschrift Light"/>
                      <w:sz w:val="24"/>
                      <w:szCs w:val="28"/>
                      <w:lang w:val="es-MX"/>
                    </w:rPr>
                  </w:pPr>
                </w:p>
              </w:txbxContent>
            </v:textbox>
          </v:shape>
        </w:pict>
      </w:r>
      <w:r w:rsidR="00E156A7">
        <w:rPr>
          <w:noProof/>
        </w:rPr>
        <w:pict w14:anchorId="635FFAB2">
          <v:shape id="_x0000_s1041" type="#_x0000_t202" style="position:absolute;left:0;text-align:left;margin-left:392.35pt;margin-top:402.55pt;width:21.6pt;height:340.15pt;z-index:9;mso-position-horizontal-relative:text;mso-position-vertical-relative:text" fillcolor="#8db3e2" stroked="f" strokecolor="#f2f2f2" strokeweight="3pt">
            <v:fill color2="fill lighten(51)" angle="-45" focusposition=".5,.5" focussize="" method="linear sigma" focus="100%" type="gradient"/>
            <v:shadow on="t" type="perspective" color="#243f60" opacity=".5" offset="1pt" offset2="-1pt"/>
            <v:textbox style="layout-flow:vertical;mso-layout-flow-alt:bottom-to-top;mso-next-textbox:#_x0000_s1041" inset="0,0,0,0">
              <w:txbxContent>
                <w:p w14:paraId="7D38DA24" w14:textId="567249EA" w:rsidR="00351FAA" w:rsidRPr="00E6193F" w:rsidRDefault="00351FAA" w:rsidP="00351FAA">
                  <w:pPr>
                    <w:jc w:val="center"/>
                    <w:rPr>
                      <w:rFonts w:ascii="Calibri Light" w:hAnsi="Calibri Light"/>
                      <w:sz w:val="24"/>
                      <w:szCs w:val="28"/>
                      <w:lang w:val="es-MX"/>
                    </w:rPr>
                  </w:pPr>
                  <w:bookmarkStart w:id="3" w:name="OLE_LINK1"/>
                  <w:bookmarkStart w:id="4" w:name="OLE_LINK2"/>
                  <w:bookmarkStart w:id="5" w:name="_Hlk513377959"/>
                  <w:r w:rsidRPr="00E6193F">
                    <w:rPr>
                      <w:rFonts w:ascii="Calibri Light" w:hAnsi="Calibri Light"/>
                      <w:sz w:val="22"/>
                      <w:szCs w:val="28"/>
                      <w:lang w:val="es-MX"/>
                    </w:rPr>
                    <w:t xml:space="preserve">ITI – </w:t>
                  </w:r>
                  <w:r w:rsidR="00DB4091" w:rsidRPr="00E6193F">
                    <w:rPr>
                      <w:rFonts w:ascii="Calibri Light" w:hAnsi="Calibri Light"/>
                      <w:b/>
                      <w:sz w:val="22"/>
                      <w:szCs w:val="28"/>
                      <w:lang w:val="es-MX"/>
                    </w:rPr>
                    <w:t>Programación Orientada a Objetos I</w:t>
                  </w:r>
                  <w:r w:rsidRPr="00E6193F">
                    <w:rPr>
                      <w:rFonts w:ascii="Calibri Light" w:hAnsi="Calibri Light"/>
                      <w:b/>
                      <w:sz w:val="22"/>
                      <w:szCs w:val="28"/>
                      <w:lang w:val="es-MX"/>
                    </w:rPr>
                    <w:t xml:space="preserve"> </w:t>
                  </w:r>
                  <w:r w:rsidRPr="00E6193F">
                    <w:rPr>
                      <w:rFonts w:ascii="Calibri Light" w:hAnsi="Calibri Light"/>
                      <w:sz w:val="22"/>
                      <w:szCs w:val="28"/>
                      <w:lang w:val="es-MX"/>
                    </w:rPr>
                    <w:t xml:space="preserve">– </w:t>
                  </w:r>
                  <w:r w:rsidR="00DB4091" w:rsidRPr="00E6193F">
                    <w:rPr>
                      <w:rFonts w:ascii="Calibri Light" w:hAnsi="Calibri Light"/>
                      <w:sz w:val="22"/>
                      <w:szCs w:val="28"/>
                      <w:lang w:val="es-MX"/>
                    </w:rPr>
                    <w:t>Primavera</w:t>
                  </w:r>
                  <w:r w:rsidRPr="00E6193F">
                    <w:rPr>
                      <w:rFonts w:ascii="Calibri Light" w:hAnsi="Calibri Light"/>
                      <w:sz w:val="22"/>
                      <w:szCs w:val="28"/>
                      <w:lang w:val="es-MX"/>
                    </w:rPr>
                    <w:t xml:space="preserve"> 201</w:t>
                  </w:r>
                  <w:r w:rsidR="00DB4091" w:rsidRPr="00E6193F">
                    <w:rPr>
                      <w:rFonts w:ascii="Calibri Light" w:hAnsi="Calibri Light"/>
                      <w:sz w:val="22"/>
                      <w:szCs w:val="28"/>
                      <w:lang w:val="es-MX"/>
                    </w:rPr>
                    <w:t>8</w:t>
                  </w:r>
                  <w:r w:rsidRPr="00E6193F">
                    <w:rPr>
                      <w:rFonts w:ascii="Calibri Light" w:hAnsi="Calibri Light"/>
                      <w:sz w:val="22"/>
                      <w:szCs w:val="28"/>
                      <w:lang w:val="es-MX"/>
                    </w:rPr>
                    <w:t xml:space="preserve"> – Equipo </w:t>
                  </w:r>
                  <w:r w:rsidR="00B56F65" w:rsidRPr="00E6193F">
                    <w:rPr>
                      <w:rFonts w:ascii="Calibri Light" w:hAnsi="Calibri Light"/>
                      <w:sz w:val="22"/>
                      <w:szCs w:val="28"/>
                      <w:lang w:val="es-MX"/>
                    </w:rPr>
                    <w:t>_</w:t>
                  </w:r>
                  <w:bookmarkEnd w:id="3"/>
                  <w:bookmarkEnd w:id="4"/>
                  <w:bookmarkEnd w:id="5"/>
                </w:p>
              </w:txbxContent>
            </v:textbox>
          </v:shape>
        </w:pict>
      </w:r>
      <w:r w:rsidR="00E156A7">
        <w:rPr>
          <w:noProof/>
        </w:rPr>
        <w:pict w14:anchorId="74217439">
          <v:shape id="_x0000_s1040" type="#_x0000_t202" style="position:absolute;left:0;text-align:left;margin-left:308.1pt;margin-top:723.45pt;width:48pt;height:18pt;z-index:8;mso-position-horizontal-relative:text;mso-position-vertical-relative:text" filled="f" stroked="f">
            <v:textbox style="mso-next-textbox:#_x0000_s1040">
              <w:txbxContent>
                <w:p w14:paraId="6BBD6727" w14:textId="381393BD" w:rsidR="00351FAA" w:rsidRPr="00B70CE1" w:rsidRDefault="00351FAA" w:rsidP="00351FAA">
                  <w:pPr>
                    <w:rPr>
                      <w:rFonts w:ascii="Candara" w:hAnsi="Candara"/>
                      <w:lang w:val="es-ES"/>
                    </w:rPr>
                  </w:pPr>
                  <w:r>
                    <w:rPr>
                      <w:rFonts w:ascii="Candara" w:hAnsi="Candara"/>
                      <w:lang w:val="es-ES"/>
                    </w:rPr>
                    <w:t>201</w:t>
                  </w:r>
                  <w:r w:rsidR="00136B71">
                    <w:rPr>
                      <w:rFonts w:ascii="Candara" w:hAnsi="Candara"/>
                      <w:lang w:val="es-ES"/>
                    </w:rPr>
                    <w:t>8</w:t>
                  </w:r>
                  <w:r>
                    <w:rPr>
                      <w:rFonts w:ascii="Candara" w:hAnsi="Candara"/>
                      <w:lang w:val="es-ES"/>
                    </w:rPr>
                    <w:t xml:space="preserve"> ©</w:t>
                  </w:r>
                </w:p>
              </w:txbxContent>
            </v:textbox>
          </v:shape>
        </w:pict>
      </w:r>
      <w:r w:rsidR="00E156A7">
        <w:rPr>
          <w:noProof/>
        </w:rPr>
        <w:pict w14:anchorId="115E52B5">
          <v:shape id="_x0000_s1038" type="#_x0000_t75" alt="Imagen relacionada" style="position:absolute;left:0;text-align:left;margin-left:42pt;margin-top:38.05pt;width:345.85pt;height:345.85pt;z-index:-4;mso-position-horizontal-relative:text;mso-position-vertical-relative:text;mso-width-relative:page;mso-height-relative:page" stroked="t">
            <v:imagedata r:id="rId23" o:title="blue-curved-banner-template-powerpoint-backgrounds" chromakey="white"/>
            <o:lock v:ext="edit" aspectratio="f"/>
          </v:shape>
        </w:pict>
      </w:r>
      <w:r w:rsidR="00E156A7">
        <w:rPr>
          <w:lang w:val="es-ES"/>
        </w:rPr>
        <w:pict w14:anchorId="11242C8A">
          <v:shape id="_x0000_s1029" type="#_x0000_t202" style="position:absolute;left:0;text-align:left;margin-left:193.05pt;margin-top:-35.8pt;width:45pt;height:18pt;z-index:3;mso-position-horizontal-relative:text;mso-position-vertical-relative:text" filled="f" stroked="f">
            <v:textbox style="mso-next-textbox:#_x0000_s1029">
              <w:txbxContent>
                <w:p w14:paraId="7E189B0E" w14:textId="77777777" w:rsidR="0041442E" w:rsidRDefault="0041442E">
                  <w:pPr>
                    <w:jc w:val="center"/>
                    <w:rPr>
                      <w:i/>
                      <w:iCs/>
                      <w:sz w:val="24"/>
                      <w:szCs w:val="24"/>
                    </w:rPr>
                  </w:pPr>
                  <w:r>
                    <w:rPr>
                      <w:i/>
                      <w:iCs/>
                      <w:sz w:val="24"/>
                      <w:szCs w:val="24"/>
                    </w:rPr>
                    <w:t>Carátula frontal</w:t>
                  </w:r>
                </w:p>
              </w:txbxContent>
            </v:textbox>
          </v:shape>
        </w:pict>
      </w:r>
    </w:p>
    <w:sectPr w:rsidR="0041442E" w:rsidSect="00DA1001">
      <w:pgSz w:w="12240" w:h="15840" w:code="1"/>
      <w:pgMar w:top="360" w:right="360" w:bottom="302" w:left="36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80000047"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2784"/>
    <w:rsid w:val="00013FA2"/>
    <w:rsid w:val="00014C0E"/>
    <w:rsid w:val="000672C1"/>
    <w:rsid w:val="000745D4"/>
    <w:rsid w:val="00115BBE"/>
    <w:rsid w:val="00136B71"/>
    <w:rsid w:val="00206463"/>
    <w:rsid w:val="002455A2"/>
    <w:rsid w:val="00250290"/>
    <w:rsid w:val="00257CA0"/>
    <w:rsid w:val="002F1643"/>
    <w:rsid w:val="00334382"/>
    <w:rsid w:val="00351FAA"/>
    <w:rsid w:val="003E6127"/>
    <w:rsid w:val="003F60E7"/>
    <w:rsid w:val="0041442E"/>
    <w:rsid w:val="00450F12"/>
    <w:rsid w:val="00474F3C"/>
    <w:rsid w:val="004F1314"/>
    <w:rsid w:val="00532784"/>
    <w:rsid w:val="005623D3"/>
    <w:rsid w:val="005B734F"/>
    <w:rsid w:val="005C18BA"/>
    <w:rsid w:val="006022C3"/>
    <w:rsid w:val="00631EF2"/>
    <w:rsid w:val="006E4E66"/>
    <w:rsid w:val="00715A2E"/>
    <w:rsid w:val="007524E7"/>
    <w:rsid w:val="00755C1B"/>
    <w:rsid w:val="007E2159"/>
    <w:rsid w:val="008668A8"/>
    <w:rsid w:val="008B3513"/>
    <w:rsid w:val="00912B1A"/>
    <w:rsid w:val="00916AA5"/>
    <w:rsid w:val="00925761"/>
    <w:rsid w:val="009768BA"/>
    <w:rsid w:val="009D2323"/>
    <w:rsid w:val="009F3A7B"/>
    <w:rsid w:val="00A63FB0"/>
    <w:rsid w:val="00A96FC8"/>
    <w:rsid w:val="00AC2840"/>
    <w:rsid w:val="00AD676C"/>
    <w:rsid w:val="00B56F65"/>
    <w:rsid w:val="00B67222"/>
    <w:rsid w:val="00B70CE1"/>
    <w:rsid w:val="00BD005D"/>
    <w:rsid w:val="00C11F8D"/>
    <w:rsid w:val="00D35459"/>
    <w:rsid w:val="00D86500"/>
    <w:rsid w:val="00DA1001"/>
    <w:rsid w:val="00DB4091"/>
    <w:rsid w:val="00DB618A"/>
    <w:rsid w:val="00E156A7"/>
    <w:rsid w:val="00E519CB"/>
    <w:rsid w:val="00E6193F"/>
    <w:rsid w:val="00EA6968"/>
    <w:rsid w:val="00EC2B0B"/>
    <w:rsid w:val="00ED48C8"/>
    <w:rsid w:val="00F03F12"/>
    <w:rsid w:val="00F344AA"/>
    <w:rsid w:val="00F8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3"/>
    <o:shapelayout v:ext="edit">
      <o:idmap v:ext="edit" data="1"/>
    </o:shapelayout>
  </w:shapeDefaults>
  <w:decimalSymbol w:val="."/>
  <w:listSeparator w:val=","/>
  <w14:docId w14:val="6950B717"/>
  <w15:docId w15:val="{C0EE3F4E-3B20-4864-94E0-773F82D7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imes New Roman"/>
      <w:lang w:val="en-GB" w:eastAsia="zh-CN"/>
    </w:rPr>
  </w:style>
  <w:style w:type="paragraph" w:styleId="Ttulo1">
    <w:name w:val="heading 1"/>
    <w:basedOn w:val="Normal"/>
    <w:next w:val="Normal"/>
    <w:qFormat/>
    <w:pPr>
      <w:keepNext/>
      <w:outlineLvl w:val="0"/>
    </w:pPr>
    <w:rPr>
      <w:rFonts w:eastAsia="SimSun"/>
      <w:sz w:val="52"/>
      <w:szCs w:val="52"/>
    </w:rPr>
  </w:style>
  <w:style w:type="paragraph" w:styleId="Ttulo2">
    <w:name w:val="heading 2"/>
    <w:basedOn w:val="Normal"/>
    <w:next w:val="Normal"/>
    <w:qFormat/>
    <w:pPr>
      <w:keepNext/>
      <w:jc w:val="center"/>
      <w:outlineLvl w:val="1"/>
    </w:pPr>
    <w:rPr>
      <w:rFonts w:eastAsia="SimSun"/>
      <w:sz w:val="52"/>
      <w:szCs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sz w:val="96"/>
      <w:szCs w:val="96"/>
    </w:rPr>
  </w:style>
  <w:style w:type="paragraph" w:styleId="Textoindependiente2">
    <w:name w:val="Body Text 2"/>
    <w:basedOn w:val="Normal"/>
    <w:pPr>
      <w:jc w:val="center"/>
    </w:pPr>
    <w:rPr>
      <w:i/>
      <w:sz w:val="52"/>
      <w:szCs w:val="52"/>
    </w:rPr>
  </w:style>
  <w:style w:type="table" w:customStyle="1" w:styleId="Tablanormal1">
    <w:name w:val="Tabla normal1"/>
    <w:semiHidden/>
    <w:rPr>
      <w:lang w:val="en-US" w:eastAsia="en-US"/>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68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oogle.com.mx/url?sa=i&amp;rct=j&amp;q=&amp;esrc=s&amp;source=images&amp;cd=&amp;cad=rja&amp;uact=8&amp;ved=2ahUKEwiqg66s7fHaAhVIwlQKHRCdD0kQjRx6BAgBEAU&amp;url=https%3A%2F%2Fwww.pinterest.com.mx%2Feldiossol0121%2Ffcc-buap%2F&amp;psig=AOvVaw2RR45PVwce9BkzHaZ0S5Be&amp;ust=1525722493005170" TargetMode="External"/><Relationship Id="rId18" Type="http://schemas.openxmlformats.org/officeDocument/2006/relationships/hyperlink" Target="https://www.google.com.mx/url?sa=i&amp;rct=j&amp;q=&amp;esrc=s&amp;source=images&amp;cd=&amp;cad=rja&amp;uact=8&amp;ved=2ahUKEwiu8YCh5PHaAhXEylQKHSbuDJMQjRx6BAgBEAU&amp;url=https%3A%2F%2Fes.fotolia.com%2Ftag%2Fsuperpuesto&amp;psig=AOvVaw3m4bc79ZSM61caIjPjPYoH&amp;ust=1525719634620353" TargetMode="External"/><Relationship Id="rId3" Type="http://schemas.openxmlformats.org/officeDocument/2006/relationships/styles" Target="styles.xml"/><Relationship Id="rId21" Type="http://schemas.openxmlformats.org/officeDocument/2006/relationships/hyperlink" Target="https://www.google.com.mx/url?sa=i&amp;rct=j&amp;q=&amp;esrc=s&amp;source=images&amp;cd=&amp;cad=rja&amp;uact=8&amp;ved=2ahUKEwiLkofQ4fHaAhVJrlQKHW-MDYQQjRx6BAgBEAU&amp;url=https%3A%2F%2Fwww.freepik.es%2Ffotos-vectores-gratis%2Flaberinto-vector&amp;psig=AOvVaw2w6H9fjIzBLslO15j8c07v&amp;ust=1525719287450290" TargetMode="External"/><Relationship Id="rId7" Type="http://schemas.openxmlformats.org/officeDocument/2006/relationships/image" Target="https://upload.wikimedia.org/wikipedia/commons/thumb/e/e9/Escudobuappositivo2.png/1200px-Escudobuappositivo2.png" TargetMode="External"/><Relationship Id="rId12" Type="http://schemas.openxmlformats.org/officeDocument/2006/relationships/image" Target="media/image4.jpeg"/><Relationship Id="rId17" Type="http://schemas.openxmlformats.org/officeDocument/2006/relationships/hyperlink" Target="https://www.google.com.mx/url?sa=i&amp;rct=j&amp;q=&amp;esrc=s&amp;source=images&amp;cd=&amp;cad=rja&amp;uact=8&amp;ved=2ahUKEwj68LuT5_HaAhVqjlQKHfjgBHcQjRx6BAgBEAU&amp;url=http%3A%2F%2Fchatusa.wikia.com%2Fwiki%2FFile%3AWave-graph.png&amp;psig=AOvVaw2vfIpJJHsrloap5uaYn19B&amp;ust=152572080553689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ogle.com.mx/url?sa=i&amp;rct=j&amp;q=&amp;esrc=s&amp;source=images&amp;cd=&amp;cad=rja&amp;uact=8&amp;ved=2ahUKEwjYz_We5_HaAhUIhlQKHSeCDhEQjRx6BAgBEAU&amp;url=http%3A%2F%2Fpluspng.com%2Fwaves-png-hd-border-7522.html&amp;psig=AOvVaw2WecpTxn3dLaQSREdF48Uy&amp;ust=1525720851864801" TargetMode="External"/><Relationship Id="rId20" Type="http://schemas.openxmlformats.org/officeDocument/2006/relationships/hyperlink" Target="https://www.google.com.mx/url?sa=i&amp;rct=j&amp;q=&amp;esrc=s&amp;source=images&amp;cd=&amp;cad=rja&amp;uact=8&amp;ved=2ahUKEwj-stKh4vHaAhVmsVQKHTSAAOkQjRx6BAgBEAU&amp;url=https%3A%2F%2Fwww.clikisalud.net%2F&amp;psig=AOvVaw3X5wIYphHUCILZ_RvB7op8&amp;ust=152571949978852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https://st2.depositphotos.com/3651305/7921/v/950/depositphotos_79213630-stock-illustration-abstract-line-labyrinth-background-seamless.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hyperlink" Target="https://www.google.com.mx/url?sa=i&amp;rct=j&amp;q=&amp;esrc=s&amp;source=images&amp;cd=&amp;cad=rja&amp;uact=8&amp;ved=2ahUKEwj6-aLb4vHaAhXow1QKHZx8D5oQjRx6BAgBEAU&amp;url=https%3A%2F%2Fmx.depositphotos.com%2F126190474%2Fstock-photo-light-blue-gradient-background-can.html&amp;psig=AOvVaw3m4bc79ZSM61caIjPjPYoH&amp;ust=1525719634620353" TargetMode="External"/><Relationship Id="rId4" Type="http://schemas.openxmlformats.org/officeDocument/2006/relationships/settings" Target="settings.xml"/><Relationship Id="rId9" Type="http://schemas.openxmlformats.org/officeDocument/2006/relationships/image" Target="https://previews.123rf.com/images/katisa/katisa1406/katisa140600043/32225765-3d-abstract-labyrinth-golden-maze-background.jpg" TargetMode="External"/><Relationship Id="rId14" Type="http://schemas.openxmlformats.org/officeDocument/2006/relationships/image" Target="media/image5.jpeg"/><Relationship Id="rId22" Type="http://schemas.openxmlformats.org/officeDocument/2006/relationships/hyperlink" Target="https://www.google.com.mx/url?sa=i&amp;rct=j&amp;q=&amp;esrc=s&amp;source=images&amp;cd=&amp;cad=rja&amp;uact=8&amp;ved=2ahUKEwiR5oe14fHaAhVrw1QKHQIxBLwQjRx6BAgBEAU&amp;url=https%3A%2F%2Fwww.freepik.es%2Ffotos-vectores-gratis%2Flaberinto&amp;psig=AOvVaw2w6H9fjIzBLslO15j8c07v&amp;ust=15257192874502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AppData\Roaming\Microsoft\Templates\Mi%20car&#225;tula%20de%20CD%20de%20la%20colecci&#243;n%20de%20m&#250;sic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84201-75C6-4EEC-9E2E-6A0BCB258E1E}">
  <ds:schemaRefs>
    <ds:schemaRef ds:uri="http://schemas.microsoft.com/sharepoint/v3/contenttype/forms"/>
  </ds:schemaRefs>
</ds:datastoreItem>
</file>

<file path=customXml/itemProps2.xml><?xml version="1.0" encoding="utf-8"?>
<ds:datastoreItem xmlns:ds="http://schemas.openxmlformats.org/officeDocument/2006/customXml" ds:itemID="{60FC060C-0016-422E-9422-1F143716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 carátula de CD de la colección de música</Template>
  <TotalTime>118</TotalTime>
  <Pages>1</Pages>
  <Words>351</Words>
  <Characters>1931</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Coba Pulido</dc:creator>
  <cp:keywords/>
  <dc:description/>
  <cp:lastModifiedBy>Abraham Flores Basilio</cp:lastModifiedBy>
  <cp:revision>40</cp:revision>
  <cp:lastPrinted>2001-05-15T23:03:00Z</cp:lastPrinted>
  <dcterms:created xsi:type="dcterms:W3CDTF">2017-12-04T06:16:00Z</dcterms:created>
  <dcterms:modified xsi:type="dcterms:W3CDTF">2018-05-17T03:30:00Z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TC010130043082</vt:lpwstr>
  </property>
</Properties>
</file>